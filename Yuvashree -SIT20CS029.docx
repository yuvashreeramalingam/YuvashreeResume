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4CB7A6F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6F46446" w14:textId="27CE1207" w:rsidR="00692703" w:rsidRPr="009E7BA6" w:rsidRDefault="00AA0D02" w:rsidP="009E7BA6">
            <w:pPr>
              <w:pStyle w:val="Title"/>
              <w:rPr>
                <w:rFonts w:ascii="Times New Roman" w:hAnsi="Times New Roman" w:cs="Times New Roman"/>
                <w:sz w:val="52"/>
                <w:szCs w:val="52"/>
              </w:rPr>
            </w:pPr>
            <w:r w:rsidRPr="00AA0D02">
              <w:rPr>
                <w:rFonts w:ascii="Times New Roman" w:hAnsi="Times New Roman" w:cs="Times New Roman"/>
                <w:sz w:val="52"/>
                <w:szCs w:val="52"/>
              </w:rPr>
              <w:t>yuvashree</w:t>
            </w:r>
            <w:r w:rsidR="00692703" w:rsidRPr="00AA0D02"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  <w:r w:rsidRPr="00AA0D02">
              <w:rPr>
                <w:rStyle w:val="IntenseEmphasis"/>
                <w:rFonts w:ascii="Times New Roman" w:hAnsi="Times New Roman" w:cs="Times New Roman"/>
                <w:sz w:val="52"/>
                <w:szCs w:val="52"/>
              </w:rPr>
              <w:t>ramalingam</w:t>
            </w:r>
            <w:r w:rsidR="00692703" w:rsidRPr="00CF1A49">
              <w:t xml:space="preserve">  </w:t>
            </w:r>
          </w:p>
          <w:p w14:paraId="68B78DE5" w14:textId="66397C4C" w:rsidR="00692703" w:rsidRPr="00CF1A49" w:rsidRDefault="00AA0D02" w:rsidP="00913946">
            <w:pPr>
              <w:pStyle w:val="ContactInfoEmphasis"/>
              <w:contextualSpacing w:val="0"/>
            </w:pPr>
            <w:r>
              <w:t>Yuvashree.ramalingam@gmail.com</w:t>
            </w:r>
            <w:r w:rsidR="00692703" w:rsidRPr="00CF1A49">
              <w:t xml:space="preserve">  </w:t>
            </w:r>
            <w:sdt>
              <w:sdtPr>
                <w:alias w:val="Divider dot:"/>
                <w:tag w:val="Divider dot:"/>
                <w:id w:val="759871761"/>
                <w:placeholder>
                  <w:docPart w:val="8D1D1C2A20D64C73BCAC537ADF7FFC9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9551603602</w:t>
            </w:r>
          </w:p>
        </w:tc>
      </w:tr>
      <w:tr w:rsidR="009571D8" w:rsidRPr="00CF1A49" w14:paraId="3895AC77" w14:textId="77777777" w:rsidTr="00B33C39">
        <w:trPr>
          <w:trHeight w:val="3442"/>
        </w:trPr>
        <w:tc>
          <w:tcPr>
            <w:tcW w:w="9360" w:type="dxa"/>
            <w:tcMar>
              <w:top w:w="432" w:type="dxa"/>
            </w:tcMar>
          </w:tcPr>
          <w:p w14:paraId="2A18FDCE" w14:textId="77777777" w:rsidR="001755A8" w:rsidRDefault="00AA0D02" w:rsidP="00AA0D02">
            <w:pPr>
              <w:pStyle w:val="Heading1"/>
              <w:outlineLvl w:val="0"/>
            </w:pPr>
            <w:r>
              <w:t>summary</w:t>
            </w:r>
          </w:p>
          <w:p w14:paraId="744679C4" w14:textId="77777777" w:rsidR="00AA0D02" w:rsidRDefault="00AA0D02" w:rsidP="00AA0D0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A0D02">
              <w:rPr>
                <w:rFonts w:ascii="Times New Roman" w:hAnsi="Times New Roman" w:cs="Times New Roman"/>
                <w:sz w:val="28"/>
                <w:szCs w:val="28"/>
              </w:rPr>
              <w:t>Self-motivated and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highly reliable student with a record of academic and extracurricular success.</w:t>
            </w:r>
          </w:p>
          <w:p w14:paraId="01E1B3F4" w14:textId="77777777" w:rsidR="00AA0D02" w:rsidRDefault="00AA0D02" w:rsidP="00AA0D0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Energetic and deeply dedicated.</w:t>
            </w:r>
          </w:p>
          <w:p w14:paraId="482C0247" w14:textId="77777777" w:rsidR="00AA0D02" w:rsidRDefault="00AA0D02" w:rsidP="00AA0D0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Extensive leadership experience in school.</w:t>
            </w:r>
          </w:p>
          <w:p w14:paraId="76A7296F" w14:textId="424401B3" w:rsidR="002B2F03" w:rsidRPr="00B33C39" w:rsidRDefault="00B33C39" w:rsidP="00AA0D02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33C39">
              <w:rPr>
                <w:rFonts w:ascii="Times New Roman" w:hAnsi="Times New Roman" w:cs="Times New Roman"/>
                <w:color w:val="505050" w:themeColor="text2" w:themeTint="BF"/>
                <w:sz w:val="28"/>
                <w:szCs w:val="28"/>
                <w:shd w:val="clear" w:color="auto" w:fill="FFFFFF"/>
              </w:rPr>
              <w:t>Intelligent and loyal team member, readily listening to others, acknowledging peer accomplishment, and contributing to positive and productive work environments and team morale</w:t>
            </w:r>
            <w:r w:rsidRPr="00B33C39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</w:p>
          <w:p w14:paraId="4696A17E" w14:textId="30D0A8A1" w:rsidR="00B33C39" w:rsidRPr="00B33C39" w:rsidRDefault="00B33C39" w:rsidP="00B33C39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color w:val="3A3A3A" w:themeColor="background2" w:themeShade="40"/>
                <w:sz w:val="28"/>
                <w:szCs w:val="28"/>
              </w:rPr>
            </w:pPr>
            <w:r w:rsidRPr="00B33C39">
              <w:rPr>
                <w:rFonts w:ascii="Times New Roman" w:hAnsi="Times New Roman" w:cs="Times New Roman"/>
                <w:color w:val="3A3A3A" w:themeColor="background2" w:themeShade="40"/>
                <w:sz w:val="28"/>
                <w:szCs w:val="28"/>
                <w:shd w:val="clear" w:color="auto" w:fill="FFFFFF"/>
              </w:rPr>
              <w:t>Outstanding time-management and organizational abilities</w:t>
            </w:r>
            <w:r>
              <w:rPr>
                <w:rFonts w:ascii="Times New Roman" w:hAnsi="Times New Roman" w:cs="Times New Roman"/>
                <w:color w:val="3A3A3A" w:themeColor="background2" w:themeShade="40"/>
                <w:sz w:val="28"/>
                <w:szCs w:val="28"/>
                <w:shd w:val="clear" w:color="auto" w:fill="FFFFFF"/>
              </w:rPr>
              <w:t>.</w:t>
            </w:r>
          </w:p>
          <w:p w14:paraId="6D24D1E8" w14:textId="63E77A19" w:rsidR="00B33C39" w:rsidRPr="00B33C39" w:rsidRDefault="00B33C39" w:rsidP="00B33C3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1061C62" w14:textId="77777777" w:rsidR="004E01EB" w:rsidRPr="00CF1A49" w:rsidRDefault="003B550B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84189B6FA1B840AD9037D76454A6C603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9CCD212" w14:textId="77777777" w:rsidTr="00D66A52">
        <w:tc>
          <w:tcPr>
            <w:tcW w:w="9355" w:type="dxa"/>
          </w:tcPr>
          <w:p w14:paraId="427BBC8F" w14:textId="7DDBE133" w:rsidR="001D0BF1" w:rsidRPr="002B2F03" w:rsidRDefault="00AA0D02" w:rsidP="001D0BF1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</w:rPr>
            </w:pPr>
            <w:r w:rsidRPr="002B2F03">
              <w:rPr>
                <w:rFonts w:ascii="Times New Roman" w:hAnsi="Times New Roman" w:cs="Times New Roman"/>
              </w:rPr>
              <w:t>jun,2006</w:t>
            </w:r>
            <w:r w:rsidR="001D0BF1" w:rsidRPr="002B2F03">
              <w:rPr>
                <w:rFonts w:ascii="Times New Roman" w:hAnsi="Times New Roman" w:cs="Times New Roman"/>
              </w:rPr>
              <w:t xml:space="preserve"> – </w:t>
            </w:r>
            <w:r w:rsidRPr="002B2F03">
              <w:rPr>
                <w:rFonts w:ascii="Times New Roman" w:hAnsi="Times New Roman" w:cs="Times New Roman"/>
              </w:rPr>
              <w:t>mar,2020</w:t>
            </w:r>
          </w:p>
          <w:p w14:paraId="1FFD9570" w14:textId="1A548C32" w:rsidR="001D0BF1" w:rsidRPr="002B2F03" w:rsidRDefault="00AA0D02" w:rsidP="001D0BF1">
            <w:pPr>
              <w:pStyle w:val="Heading2"/>
              <w:contextualSpacing w:val="0"/>
              <w:outlineLvl w:val="1"/>
              <w:rPr>
                <w:rFonts w:ascii="Times New Roman" w:hAnsi="Times New Roman" w:cs="Times New Roman"/>
              </w:rPr>
            </w:pPr>
            <w:r w:rsidRPr="002B2F03">
              <w:rPr>
                <w:rFonts w:ascii="Times New Roman" w:hAnsi="Times New Roman" w:cs="Times New Roman"/>
              </w:rPr>
              <w:t>high school</w:t>
            </w:r>
            <w:r w:rsidR="001D0BF1" w:rsidRPr="002B2F03">
              <w:rPr>
                <w:rFonts w:ascii="Times New Roman" w:hAnsi="Times New Roman" w:cs="Times New Roman"/>
              </w:rPr>
              <w:t xml:space="preserve">, </w:t>
            </w:r>
            <w:r w:rsidRPr="002B2F03">
              <w:rPr>
                <w:rStyle w:val="SubtleReference"/>
                <w:rFonts w:ascii="Times New Roman" w:hAnsi="Times New Roman" w:cs="Times New Roman"/>
              </w:rPr>
              <w:t>Anna adarsh matric hr sec school</w:t>
            </w:r>
          </w:p>
          <w:p w14:paraId="5E5ABB35" w14:textId="5E69BBCB" w:rsidR="001E3120" w:rsidRPr="002B2F03" w:rsidRDefault="001E3120" w:rsidP="001D0BF1">
            <w:pPr>
              <w:contextualSpacing w:val="0"/>
              <w:rPr>
                <w:rFonts w:ascii="Times New Roman" w:hAnsi="Times New Roman" w:cs="Times New Roman"/>
              </w:rPr>
            </w:pPr>
          </w:p>
        </w:tc>
      </w:tr>
      <w:tr w:rsidR="00F61DF9" w:rsidRPr="00CF1A49" w14:paraId="27651A5F" w14:textId="77777777" w:rsidTr="00F61DF9">
        <w:tc>
          <w:tcPr>
            <w:tcW w:w="9355" w:type="dxa"/>
            <w:tcMar>
              <w:top w:w="216" w:type="dxa"/>
            </w:tcMar>
          </w:tcPr>
          <w:p w14:paraId="21A3D302" w14:textId="17366194" w:rsidR="00F61DF9" w:rsidRPr="002B2F03" w:rsidRDefault="00AA0D02" w:rsidP="00F61DF9">
            <w:pPr>
              <w:pStyle w:val="Heading3"/>
              <w:contextualSpacing w:val="0"/>
              <w:outlineLvl w:val="2"/>
              <w:rPr>
                <w:rFonts w:ascii="Times New Roman" w:hAnsi="Times New Roman" w:cs="Times New Roman"/>
              </w:rPr>
            </w:pPr>
            <w:r w:rsidRPr="002B2F03">
              <w:rPr>
                <w:rFonts w:ascii="Times New Roman" w:hAnsi="Times New Roman" w:cs="Times New Roman"/>
              </w:rPr>
              <w:t>nov,2020</w:t>
            </w:r>
            <w:r w:rsidR="00F61DF9" w:rsidRPr="002B2F03">
              <w:rPr>
                <w:rFonts w:ascii="Times New Roman" w:hAnsi="Times New Roman" w:cs="Times New Roman"/>
              </w:rPr>
              <w:t xml:space="preserve"> – </w:t>
            </w:r>
            <w:r w:rsidRPr="002B2F03">
              <w:rPr>
                <w:rFonts w:ascii="Times New Roman" w:hAnsi="Times New Roman" w:cs="Times New Roman"/>
              </w:rPr>
              <w:t>at present</w:t>
            </w:r>
          </w:p>
          <w:p w14:paraId="24E2BEBB" w14:textId="7DE20B64" w:rsidR="00F61DF9" w:rsidRPr="002B2F03" w:rsidRDefault="00AA0D02" w:rsidP="00F61DF9">
            <w:pPr>
              <w:pStyle w:val="Heading2"/>
              <w:contextualSpacing w:val="0"/>
              <w:outlineLvl w:val="1"/>
              <w:rPr>
                <w:rFonts w:ascii="Times New Roman" w:hAnsi="Times New Roman" w:cs="Times New Roman"/>
              </w:rPr>
            </w:pPr>
            <w:r w:rsidRPr="002B2F03">
              <w:rPr>
                <w:rFonts w:ascii="Times New Roman" w:hAnsi="Times New Roman" w:cs="Times New Roman"/>
              </w:rPr>
              <w:t>be(cse)</w:t>
            </w:r>
            <w:r w:rsidR="00F61DF9" w:rsidRPr="002B2F03">
              <w:rPr>
                <w:rFonts w:ascii="Times New Roman" w:hAnsi="Times New Roman" w:cs="Times New Roman"/>
              </w:rPr>
              <w:t xml:space="preserve">, </w:t>
            </w:r>
            <w:r w:rsidRPr="002B2F03">
              <w:rPr>
                <w:rStyle w:val="SubtleReference"/>
                <w:rFonts w:ascii="Times New Roman" w:hAnsi="Times New Roman" w:cs="Times New Roman"/>
              </w:rPr>
              <w:t>sairam insitute of technology</w:t>
            </w:r>
          </w:p>
          <w:p w14:paraId="29BBDEF5" w14:textId="67DB0F46" w:rsidR="00F61DF9" w:rsidRPr="002B2F03" w:rsidRDefault="00AA0D02" w:rsidP="00F61DF9">
            <w:pPr>
              <w:rPr>
                <w:rFonts w:ascii="Times New Roman" w:hAnsi="Times New Roman" w:cs="Times New Roman"/>
              </w:rPr>
            </w:pPr>
            <w:r w:rsidRPr="002B2F03">
              <w:rPr>
                <w:rFonts w:ascii="Times New Roman" w:hAnsi="Times New Roman" w:cs="Times New Roman"/>
              </w:rPr>
              <w:t>I’m currently pursuing first year Bachelor of Engineering in computer science.</w:t>
            </w:r>
          </w:p>
        </w:tc>
      </w:tr>
    </w:tbl>
    <w:p w14:paraId="6CB17F48" w14:textId="6D47E20D" w:rsidR="00DA59AA" w:rsidRPr="00CF1A49" w:rsidRDefault="00DA59AA" w:rsidP="0097790C">
      <w:pPr>
        <w:pStyle w:val="Heading1"/>
      </w:pPr>
    </w:p>
    <w:p w14:paraId="2665001F" w14:textId="2DBA7CC3" w:rsidR="00486277" w:rsidRPr="00DD722D" w:rsidRDefault="00AA0D02" w:rsidP="00486277">
      <w:pPr>
        <w:pStyle w:val="Heading1"/>
        <w:rPr>
          <w:rFonts w:ascii="Times New Roman" w:hAnsi="Times New Roman" w:cs="Times New Roman"/>
        </w:rPr>
      </w:pPr>
      <w:r w:rsidRPr="00DD722D">
        <w:rPr>
          <w:rFonts w:ascii="Times New Roman" w:hAnsi="Times New Roman" w:cs="Times New Roman"/>
        </w:rPr>
        <w:t>certifications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DD722D" w14:paraId="6D89CFB4" w14:textId="77777777" w:rsidTr="00CF1A49">
        <w:tc>
          <w:tcPr>
            <w:tcW w:w="4675" w:type="dxa"/>
          </w:tcPr>
          <w:p w14:paraId="0BC2707E" w14:textId="4176BBC1" w:rsidR="001E3120" w:rsidRPr="00DD722D" w:rsidRDefault="00AA0D02" w:rsidP="006E1507">
            <w:pPr>
              <w:pStyle w:val="ListBullet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722D">
              <w:rPr>
                <w:rFonts w:ascii="Times New Roman" w:hAnsi="Times New Roman" w:cs="Times New Roman"/>
                <w:sz w:val="28"/>
                <w:szCs w:val="28"/>
              </w:rPr>
              <w:t>Web Designing - edx</w:t>
            </w:r>
          </w:p>
          <w:p w14:paraId="3D625356" w14:textId="33571551" w:rsidR="001F4E6D" w:rsidRPr="00DD722D" w:rsidRDefault="00AA0D02" w:rsidP="006E1507">
            <w:pPr>
              <w:pStyle w:val="ListBullet"/>
              <w:contextualSpacing w:val="0"/>
              <w:rPr>
                <w:rFonts w:ascii="Times New Roman" w:hAnsi="Times New Roman" w:cs="Times New Roman"/>
              </w:rPr>
            </w:pPr>
            <w:r w:rsidRPr="00DD722D">
              <w:rPr>
                <w:rFonts w:ascii="Times New Roman" w:hAnsi="Times New Roman" w:cs="Times New Roman"/>
                <w:sz w:val="28"/>
                <w:szCs w:val="28"/>
              </w:rPr>
              <w:t>AI Foundations - skillup</w:t>
            </w:r>
          </w:p>
        </w:tc>
        <w:tc>
          <w:tcPr>
            <w:tcW w:w="4675" w:type="dxa"/>
            <w:tcMar>
              <w:left w:w="360" w:type="dxa"/>
            </w:tcMar>
          </w:tcPr>
          <w:p w14:paraId="0023E19D" w14:textId="136E889B" w:rsidR="003A0632" w:rsidRPr="00DD722D" w:rsidRDefault="00AA0D02" w:rsidP="006E1507">
            <w:pPr>
              <w:pStyle w:val="ListBullet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722D">
              <w:rPr>
                <w:rFonts w:ascii="Times New Roman" w:hAnsi="Times New Roman" w:cs="Times New Roman"/>
                <w:sz w:val="28"/>
                <w:szCs w:val="28"/>
              </w:rPr>
              <w:t>Clou</w:t>
            </w:r>
            <w:r w:rsidR="002B2F0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DD722D">
              <w:rPr>
                <w:rFonts w:ascii="Times New Roman" w:hAnsi="Times New Roman" w:cs="Times New Roman"/>
                <w:sz w:val="28"/>
                <w:szCs w:val="28"/>
              </w:rPr>
              <w:t xml:space="preserve"> Computing – ICT Academy</w:t>
            </w:r>
          </w:p>
          <w:p w14:paraId="7B92EF91" w14:textId="76CD217F" w:rsidR="001E3120" w:rsidRPr="00DD722D" w:rsidRDefault="00AA0D02" w:rsidP="006E1507">
            <w:pPr>
              <w:pStyle w:val="ListBullet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D722D">
              <w:rPr>
                <w:rFonts w:ascii="Times New Roman" w:hAnsi="Times New Roman" w:cs="Times New Roman"/>
                <w:sz w:val="28"/>
                <w:szCs w:val="28"/>
              </w:rPr>
              <w:t>Cyber Security - Cisco</w:t>
            </w:r>
          </w:p>
          <w:p w14:paraId="4EFD7BF9" w14:textId="1A2709AE" w:rsidR="001E3120" w:rsidRPr="00DD722D" w:rsidRDefault="00AA0D02" w:rsidP="006E1507">
            <w:pPr>
              <w:pStyle w:val="ListBullet"/>
              <w:contextualSpacing w:val="0"/>
              <w:rPr>
                <w:rFonts w:ascii="Times New Roman" w:hAnsi="Times New Roman" w:cs="Times New Roman"/>
              </w:rPr>
            </w:pPr>
            <w:r w:rsidRPr="00DD722D">
              <w:rPr>
                <w:rFonts w:ascii="Times New Roman" w:hAnsi="Times New Roman" w:cs="Times New Roman"/>
                <w:sz w:val="28"/>
                <w:szCs w:val="28"/>
              </w:rPr>
              <w:t>Build a face recognition application using Python - Guvi</w:t>
            </w:r>
          </w:p>
        </w:tc>
      </w:tr>
    </w:tbl>
    <w:p w14:paraId="5AF21AD5" w14:textId="3535B7E3" w:rsidR="00AD782D" w:rsidRPr="00DD722D" w:rsidRDefault="00AA0D02" w:rsidP="0062312F">
      <w:pPr>
        <w:pStyle w:val="Heading1"/>
        <w:rPr>
          <w:rFonts w:ascii="Times New Roman" w:hAnsi="Times New Roman" w:cs="Times New Roman"/>
        </w:rPr>
      </w:pPr>
      <w:r w:rsidRPr="00DD722D">
        <w:rPr>
          <w:rFonts w:ascii="Times New Roman" w:hAnsi="Times New Roman" w:cs="Times New Roman"/>
        </w:rPr>
        <w:t>educational profile</w:t>
      </w:r>
    </w:p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9"/>
        <w:gridCol w:w="3942"/>
        <w:gridCol w:w="2161"/>
        <w:gridCol w:w="1868"/>
      </w:tblGrid>
      <w:tr w:rsidR="00DD722D" w14:paraId="3BE26321" w14:textId="28E058DA" w:rsidTr="00DD722D">
        <w:trPr>
          <w:trHeight w:val="600"/>
        </w:trPr>
        <w:tc>
          <w:tcPr>
            <w:tcW w:w="1515" w:type="dxa"/>
          </w:tcPr>
          <w:p w14:paraId="3AD5EC98" w14:textId="2EFAE881" w:rsidR="00DD722D" w:rsidRPr="00DD722D" w:rsidRDefault="00DD722D" w:rsidP="006E150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72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4095" w:type="dxa"/>
          </w:tcPr>
          <w:p w14:paraId="1192BFB9" w14:textId="420092C0" w:rsidR="00DD722D" w:rsidRPr="00DD722D" w:rsidRDefault="00DD722D" w:rsidP="006E150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72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SCHOOLING</w:t>
            </w:r>
          </w:p>
        </w:tc>
        <w:tc>
          <w:tcPr>
            <w:tcW w:w="1935" w:type="dxa"/>
          </w:tcPr>
          <w:p w14:paraId="4D14F31F" w14:textId="2E89A599" w:rsidR="00DD722D" w:rsidRPr="00DD722D" w:rsidRDefault="00DD722D" w:rsidP="006E150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72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PERCENTAGE</w:t>
            </w:r>
          </w:p>
        </w:tc>
        <w:tc>
          <w:tcPr>
            <w:tcW w:w="1905" w:type="dxa"/>
          </w:tcPr>
          <w:p w14:paraId="41BD698E" w14:textId="135031AA" w:rsidR="00DD722D" w:rsidRPr="00DD722D" w:rsidRDefault="00DD722D" w:rsidP="006E150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72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COURSE</w:t>
            </w:r>
          </w:p>
        </w:tc>
      </w:tr>
      <w:tr w:rsidR="00DD722D" w14:paraId="4CCF2577" w14:textId="1EDD5EAA" w:rsidTr="00DD722D">
        <w:trPr>
          <w:trHeight w:val="735"/>
        </w:trPr>
        <w:tc>
          <w:tcPr>
            <w:tcW w:w="1515" w:type="dxa"/>
          </w:tcPr>
          <w:p w14:paraId="16BC31CC" w14:textId="68760D68" w:rsidR="00DD722D" w:rsidRPr="00DD722D" w:rsidRDefault="00DD722D" w:rsidP="006E1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2020</w:t>
            </w:r>
          </w:p>
        </w:tc>
        <w:tc>
          <w:tcPr>
            <w:tcW w:w="4095" w:type="dxa"/>
          </w:tcPr>
          <w:p w14:paraId="28DF3746" w14:textId="28CB79AD" w:rsidR="00DD722D" w:rsidRPr="00DD722D" w:rsidRDefault="00DD722D" w:rsidP="006E1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Anna Adarsh Matric Hr Sec School, Anna Nagar, Chennai </w:t>
            </w:r>
          </w:p>
        </w:tc>
        <w:tc>
          <w:tcPr>
            <w:tcW w:w="1935" w:type="dxa"/>
          </w:tcPr>
          <w:p w14:paraId="7898A157" w14:textId="3D1F1477" w:rsidR="00DD722D" w:rsidRPr="00DD722D" w:rsidRDefault="00DD722D" w:rsidP="006E1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722D">
              <w:rPr>
                <w:rFonts w:ascii="Times New Roman" w:hAnsi="Times New Roman" w:cs="Times New Roman"/>
                <w:sz w:val="28"/>
                <w:szCs w:val="28"/>
              </w:rPr>
              <w:t>79%</w:t>
            </w:r>
          </w:p>
        </w:tc>
        <w:tc>
          <w:tcPr>
            <w:tcW w:w="1905" w:type="dxa"/>
          </w:tcPr>
          <w:p w14:paraId="2D8565F8" w14:textId="2803173F" w:rsidR="00DD722D" w:rsidRPr="00DD722D" w:rsidRDefault="00DD722D" w:rsidP="006E1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722D">
              <w:rPr>
                <w:rFonts w:ascii="Times New Roman" w:hAnsi="Times New Roman" w:cs="Times New Roman"/>
                <w:sz w:val="28"/>
                <w:szCs w:val="28"/>
              </w:rPr>
              <w:t>CLASS XII</w:t>
            </w:r>
          </w:p>
        </w:tc>
      </w:tr>
      <w:tr w:rsidR="00DD722D" w14:paraId="357EBBA1" w14:textId="5BD8B3EC" w:rsidTr="00DD722D">
        <w:trPr>
          <w:trHeight w:val="780"/>
        </w:trPr>
        <w:tc>
          <w:tcPr>
            <w:tcW w:w="1515" w:type="dxa"/>
          </w:tcPr>
          <w:p w14:paraId="5E5D1F18" w14:textId="2F12D952" w:rsidR="00DD722D" w:rsidRPr="00DD722D" w:rsidRDefault="00DD722D" w:rsidP="006E1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4095" w:type="dxa"/>
          </w:tcPr>
          <w:p w14:paraId="69F86E51" w14:textId="0204645F" w:rsidR="00DD722D" w:rsidRDefault="00DD722D" w:rsidP="006E1507">
            <w:r>
              <w:rPr>
                <w:rFonts w:ascii="Times New Roman" w:hAnsi="Times New Roman" w:cs="Times New Roman"/>
                <w:sz w:val="28"/>
                <w:szCs w:val="28"/>
              </w:rPr>
              <w:t>Anna Adarsh Matric Hr Sec School, Anna Nagar, Chennai</w:t>
            </w:r>
          </w:p>
        </w:tc>
        <w:tc>
          <w:tcPr>
            <w:tcW w:w="1935" w:type="dxa"/>
          </w:tcPr>
          <w:p w14:paraId="283CA37A" w14:textId="3819EB78" w:rsidR="00DD722D" w:rsidRPr="00DD722D" w:rsidRDefault="00DD722D" w:rsidP="006E1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722D">
              <w:rPr>
                <w:rFonts w:ascii="Times New Roman" w:hAnsi="Times New Roman" w:cs="Times New Roman"/>
                <w:sz w:val="28"/>
                <w:szCs w:val="28"/>
              </w:rPr>
              <w:t>80%</w:t>
            </w:r>
          </w:p>
        </w:tc>
        <w:tc>
          <w:tcPr>
            <w:tcW w:w="1905" w:type="dxa"/>
          </w:tcPr>
          <w:p w14:paraId="237B49D1" w14:textId="4B5C4E5A" w:rsidR="00DD722D" w:rsidRPr="00DD722D" w:rsidRDefault="00DD722D" w:rsidP="006E15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722D">
              <w:rPr>
                <w:rFonts w:ascii="Times New Roman" w:hAnsi="Times New Roman" w:cs="Times New Roman"/>
                <w:sz w:val="28"/>
                <w:szCs w:val="28"/>
              </w:rPr>
              <w:t>CLASS X</w:t>
            </w:r>
          </w:p>
        </w:tc>
      </w:tr>
    </w:tbl>
    <w:p w14:paraId="14FC53B2" w14:textId="1669151F" w:rsidR="00B51D1B" w:rsidRDefault="00DD722D" w:rsidP="00DD722D">
      <w:pPr>
        <w:pStyle w:val="Heading1"/>
      </w:pPr>
      <w:r>
        <w:t>personal details</w:t>
      </w:r>
    </w:p>
    <w:p w14:paraId="585C0F8A" w14:textId="5ECD13B2" w:rsidR="00DD722D" w:rsidRDefault="00DD722D" w:rsidP="00DD722D">
      <w:pPr>
        <w:pStyle w:val="Heading1"/>
      </w:pPr>
    </w:p>
    <w:p w14:paraId="7C798973" w14:textId="2278122B" w:rsidR="00DD722D" w:rsidRPr="00DD722D" w:rsidRDefault="00DD722D" w:rsidP="00DD722D">
      <w:pPr>
        <w:rPr>
          <w:rFonts w:ascii="Times New Roman" w:hAnsi="Times New Roman" w:cs="Times New Roman"/>
          <w:sz w:val="28"/>
          <w:szCs w:val="28"/>
        </w:rPr>
      </w:pPr>
      <w:r w:rsidRPr="00DD722D"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Pr="00DD722D">
        <w:rPr>
          <w:rFonts w:ascii="Times New Roman" w:hAnsi="Times New Roman" w:cs="Times New Roman"/>
          <w:sz w:val="28"/>
          <w:szCs w:val="28"/>
        </w:rPr>
        <w:t xml:space="preserve"> Yuvashree Ramalingam</w:t>
      </w:r>
    </w:p>
    <w:p w14:paraId="735DCEDD" w14:textId="3595A8C3" w:rsidR="00DD722D" w:rsidRPr="00DD722D" w:rsidRDefault="00DD722D" w:rsidP="00DD722D">
      <w:pPr>
        <w:rPr>
          <w:rFonts w:ascii="Times New Roman" w:hAnsi="Times New Roman" w:cs="Times New Roman"/>
          <w:sz w:val="28"/>
          <w:szCs w:val="28"/>
        </w:rPr>
      </w:pPr>
      <w:r w:rsidRPr="00DD722D">
        <w:rPr>
          <w:rFonts w:ascii="Times New Roman" w:hAnsi="Times New Roman" w:cs="Times New Roman"/>
          <w:b/>
          <w:bCs/>
          <w:sz w:val="28"/>
          <w:szCs w:val="28"/>
        </w:rPr>
        <w:t>Date</w:t>
      </w:r>
      <w:r w:rsidRPr="00DD722D">
        <w:rPr>
          <w:rFonts w:ascii="Times New Roman" w:hAnsi="Times New Roman" w:cs="Times New Roman"/>
          <w:sz w:val="28"/>
          <w:szCs w:val="28"/>
        </w:rPr>
        <w:t xml:space="preserve"> </w:t>
      </w:r>
      <w:r w:rsidRPr="00DD722D">
        <w:rPr>
          <w:rFonts w:ascii="Times New Roman" w:hAnsi="Times New Roman" w:cs="Times New Roman"/>
          <w:b/>
          <w:bCs/>
          <w:sz w:val="28"/>
          <w:szCs w:val="28"/>
        </w:rPr>
        <w:t>Of</w:t>
      </w:r>
      <w:r w:rsidRPr="00DD722D">
        <w:rPr>
          <w:rFonts w:ascii="Times New Roman" w:hAnsi="Times New Roman" w:cs="Times New Roman"/>
          <w:sz w:val="28"/>
          <w:szCs w:val="28"/>
        </w:rPr>
        <w:t xml:space="preserve"> </w:t>
      </w:r>
      <w:r w:rsidRPr="00DD722D">
        <w:rPr>
          <w:rFonts w:ascii="Times New Roman" w:hAnsi="Times New Roman" w:cs="Times New Roman"/>
          <w:b/>
          <w:bCs/>
          <w:sz w:val="28"/>
          <w:szCs w:val="28"/>
        </w:rPr>
        <w:t>Birth:</w:t>
      </w:r>
      <w:r w:rsidRPr="00DD722D">
        <w:rPr>
          <w:rFonts w:ascii="Times New Roman" w:hAnsi="Times New Roman" w:cs="Times New Roman"/>
          <w:sz w:val="28"/>
          <w:szCs w:val="28"/>
        </w:rPr>
        <w:t xml:space="preserve"> 20.04.2003</w:t>
      </w:r>
    </w:p>
    <w:p w14:paraId="497811D6" w14:textId="6AACF857" w:rsidR="00DD722D" w:rsidRPr="00DD722D" w:rsidRDefault="00DD722D" w:rsidP="00DD722D">
      <w:pPr>
        <w:rPr>
          <w:rFonts w:ascii="Times New Roman" w:hAnsi="Times New Roman" w:cs="Times New Roman"/>
          <w:sz w:val="28"/>
          <w:szCs w:val="28"/>
        </w:rPr>
      </w:pPr>
      <w:r w:rsidRPr="00DD722D">
        <w:rPr>
          <w:rFonts w:ascii="Times New Roman" w:hAnsi="Times New Roman" w:cs="Times New Roman"/>
          <w:b/>
          <w:bCs/>
          <w:sz w:val="28"/>
          <w:szCs w:val="28"/>
        </w:rPr>
        <w:t>Address:</w:t>
      </w:r>
      <w:r w:rsidRPr="00DD722D">
        <w:rPr>
          <w:rFonts w:ascii="Times New Roman" w:hAnsi="Times New Roman" w:cs="Times New Roman"/>
          <w:sz w:val="28"/>
          <w:szCs w:val="28"/>
        </w:rPr>
        <w:t xml:space="preserve"> AK56/1 Guru Nivas, 10</w:t>
      </w:r>
      <w:r w:rsidRPr="00DD722D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DD722D">
        <w:rPr>
          <w:rFonts w:ascii="Times New Roman" w:hAnsi="Times New Roman" w:cs="Times New Roman"/>
          <w:sz w:val="28"/>
          <w:szCs w:val="28"/>
        </w:rPr>
        <w:t xml:space="preserve"> main  road, Anna Nagar, Chennai-6000040</w:t>
      </w:r>
    </w:p>
    <w:p w14:paraId="08C00976" w14:textId="0E1817A6" w:rsidR="00DD722D" w:rsidRPr="00DD722D" w:rsidRDefault="00DD722D" w:rsidP="00DD722D">
      <w:pPr>
        <w:rPr>
          <w:rFonts w:ascii="Times New Roman" w:hAnsi="Times New Roman" w:cs="Times New Roman"/>
          <w:sz w:val="28"/>
          <w:szCs w:val="28"/>
        </w:rPr>
      </w:pPr>
      <w:r w:rsidRPr="00DD722D">
        <w:rPr>
          <w:rFonts w:ascii="Times New Roman" w:hAnsi="Times New Roman" w:cs="Times New Roman"/>
          <w:b/>
          <w:bCs/>
          <w:sz w:val="28"/>
          <w:szCs w:val="28"/>
        </w:rPr>
        <w:t>Father’s</w:t>
      </w:r>
      <w:r w:rsidRPr="00DD722D">
        <w:rPr>
          <w:rFonts w:ascii="Times New Roman" w:hAnsi="Times New Roman" w:cs="Times New Roman"/>
          <w:sz w:val="28"/>
          <w:szCs w:val="28"/>
        </w:rPr>
        <w:t xml:space="preserve"> </w:t>
      </w:r>
      <w:r w:rsidRPr="00DD722D"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Pr="00DD722D">
        <w:rPr>
          <w:rFonts w:ascii="Times New Roman" w:hAnsi="Times New Roman" w:cs="Times New Roman"/>
          <w:sz w:val="28"/>
          <w:szCs w:val="28"/>
        </w:rPr>
        <w:t xml:space="preserve"> Ramalingam E</w:t>
      </w:r>
    </w:p>
    <w:p w14:paraId="4D4FEA95" w14:textId="31658A92" w:rsidR="00DD722D" w:rsidRPr="00DD722D" w:rsidRDefault="00DD722D" w:rsidP="00DD722D">
      <w:pPr>
        <w:rPr>
          <w:rFonts w:ascii="Times New Roman" w:hAnsi="Times New Roman" w:cs="Times New Roman"/>
          <w:sz w:val="28"/>
          <w:szCs w:val="28"/>
        </w:rPr>
      </w:pPr>
      <w:r w:rsidRPr="00DD722D">
        <w:rPr>
          <w:rFonts w:ascii="Times New Roman" w:hAnsi="Times New Roman" w:cs="Times New Roman"/>
          <w:b/>
          <w:bCs/>
          <w:sz w:val="28"/>
          <w:szCs w:val="28"/>
        </w:rPr>
        <w:t>Languages</w:t>
      </w:r>
      <w:r w:rsidRPr="00DD722D">
        <w:rPr>
          <w:rFonts w:ascii="Times New Roman" w:hAnsi="Times New Roman" w:cs="Times New Roman"/>
          <w:sz w:val="28"/>
          <w:szCs w:val="28"/>
        </w:rPr>
        <w:t xml:space="preserve"> </w:t>
      </w:r>
      <w:r w:rsidRPr="00DD722D">
        <w:rPr>
          <w:rFonts w:ascii="Times New Roman" w:hAnsi="Times New Roman" w:cs="Times New Roman"/>
          <w:b/>
          <w:bCs/>
          <w:sz w:val="28"/>
          <w:szCs w:val="28"/>
        </w:rPr>
        <w:t>Known:</w:t>
      </w:r>
      <w:r w:rsidRPr="00DD722D">
        <w:rPr>
          <w:rFonts w:ascii="Times New Roman" w:hAnsi="Times New Roman" w:cs="Times New Roman"/>
          <w:sz w:val="28"/>
          <w:szCs w:val="28"/>
        </w:rPr>
        <w:t xml:space="preserve"> English, Tamil</w:t>
      </w:r>
    </w:p>
    <w:p w14:paraId="1F81D5FD" w14:textId="4FE1FAFC" w:rsidR="00DD722D" w:rsidRDefault="00DD722D" w:rsidP="00DD722D">
      <w:pPr>
        <w:rPr>
          <w:rFonts w:ascii="Times New Roman" w:hAnsi="Times New Roman" w:cs="Times New Roman"/>
          <w:sz w:val="28"/>
          <w:szCs w:val="28"/>
        </w:rPr>
      </w:pPr>
      <w:r w:rsidRPr="00DD722D">
        <w:rPr>
          <w:rFonts w:ascii="Times New Roman" w:hAnsi="Times New Roman" w:cs="Times New Roman"/>
          <w:b/>
          <w:bCs/>
          <w:sz w:val="28"/>
          <w:szCs w:val="28"/>
        </w:rPr>
        <w:t>Nationality</w:t>
      </w:r>
      <w:r w:rsidRPr="002B2F0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D722D">
        <w:rPr>
          <w:rFonts w:ascii="Times New Roman" w:hAnsi="Times New Roman" w:cs="Times New Roman"/>
          <w:sz w:val="28"/>
          <w:szCs w:val="28"/>
        </w:rPr>
        <w:t xml:space="preserve"> Indian</w:t>
      </w:r>
    </w:p>
    <w:p w14:paraId="2B666EDD" w14:textId="13B7DB8C" w:rsidR="00B33C39" w:rsidRDefault="00B33C39" w:rsidP="00DD722D">
      <w:pPr>
        <w:rPr>
          <w:rFonts w:ascii="Times New Roman" w:hAnsi="Times New Roman" w:cs="Times New Roman"/>
          <w:sz w:val="28"/>
          <w:szCs w:val="28"/>
        </w:rPr>
      </w:pPr>
    </w:p>
    <w:p w14:paraId="0F6E335F" w14:textId="2501F022" w:rsidR="00B33C39" w:rsidRDefault="00B33C39" w:rsidP="00B33C39">
      <w:pPr>
        <w:pStyle w:val="Heading1"/>
      </w:pPr>
      <w:r>
        <w:t>extracurricular activities</w:t>
      </w:r>
    </w:p>
    <w:p w14:paraId="56660D82" w14:textId="4D3FF11F" w:rsidR="00B33C39" w:rsidRPr="00B33C39" w:rsidRDefault="00B33C39" w:rsidP="00B33C39">
      <w:pPr>
        <w:rPr>
          <w:rFonts w:ascii="Times New Roman" w:hAnsi="Times New Roman" w:cs="Times New Roman"/>
          <w:sz w:val="28"/>
          <w:szCs w:val="28"/>
        </w:rPr>
      </w:pPr>
      <w:r w:rsidRPr="00B33C39">
        <w:rPr>
          <w:rFonts w:ascii="Times New Roman" w:hAnsi="Times New Roman" w:cs="Times New Roman"/>
          <w:sz w:val="28"/>
          <w:szCs w:val="28"/>
        </w:rPr>
        <w:t>A passionate style-based dancer trained at United Grooves School Of dance.</w:t>
      </w:r>
    </w:p>
    <w:p w14:paraId="0CC2D19A" w14:textId="28EFABF5" w:rsidR="00DD722D" w:rsidRPr="00DD722D" w:rsidRDefault="00DD722D" w:rsidP="00DD722D">
      <w:pPr>
        <w:rPr>
          <w:rFonts w:ascii="Times New Roman" w:hAnsi="Times New Roman" w:cs="Times New Roman"/>
          <w:sz w:val="28"/>
          <w:szCs w:val="28"/>
        </w:rPr>
      </w:pPr>
    </w:p>
    <w:p w14:paraId="582B3A44" w14:textId="77777777" w:rsidR="00B33C39" w:rsidRDefault="00B33C39" w:rsidP="00DD722D">
      <w:pPr>
        <w:rPr>
          <w:rFonts w:ascii="Times New Roman" w:hAnsi="Times New Roman" w:cs="Times New Roman"/>
          <w:sz w:val="28"/>
          <w:szCs w:val="28"/>
        </w:rPr>
      </w:pPr>
    </w:p>
    <w:p w14:paraId="48994857" w14:textId="77777777" w:rsidR="00B33C39" w:rsidRDefault="00B33C39" w:rsidP="00DD722D">
      <w:pPr>
        <w:rPr>
          <w:rFonts w:ascii="Times New Roman" w:hAnsi="Times New Roman" w:cs="Times New Roman"/>
          <w:sz w:val="28"/>
          <w:szCs w:val="28"/>
        </w:rPr>
      </w:pPr>
    </w:p>
    <w:p w14:paraId="0DA49386" w14:textId="0D67223D" w:rsidR="00DD722D" w:rsidRDefault="00DD722D" w:rsidP="00DD722D">
      <w:pPr>
        <w:rPr>
          <w:rFonts w:ascii="Times New Roman" w:hAnsi="Times New Roman" w:cs="Times New Roman"/>
          <w:sz w:val="28"/>
          <w:szCs w:val="28"/>
        </w:rPr>
      </w:pPr>
      <w:r w:rsidRPr="00DD722D">
        <w:rPr>
          <w:rFonts w:ascii="Times New Roman" w:hAnsi="Times New Roman" w:cs="Times New Roman"/>
          <w:sz w:val="28"/>
          <w:szCs w:val="28"/>
        </w:rPr>
        <w:t>I hereby declare that information furnished above are complete and true to the best of my knowledge.</w:t>
      </w:r>
    </w:p>
    <w:p w14:paraId="29B4488C" w14:textId="044FE759" w:rsidR="002B2F03" w:rsidRDefault="002B2F03" w:rsidP="00DD722D">
      <w:pPr>
        <w:rPr>
          <w:rFonts w:ascii="Times New Roman" w:hAnsi="Times New Roman" w:cs="Times New Roman"/>
          <w:sz w:val="28"/>
          <w:szCs w:val="28"/>
        </w:rPr>
      </w:pPr>
    </w:p>
    <w:p w14:paraId="086AF590" w14:textId="77777777" w:rsidR="002B2F03" w:rsidRPr="00DD722D" w:rsidRDefault="002B2F03" w:rsidP="00DD722D">
      <w:pPr>
        <w:rPr>
          <w:rFonts w:ascii="Times New Roman" w:hAnsi="Times New Roman" w:cs="Times New Roman"/>
          <w:sz w:val="28"/>
          <w:szCs w:val="28"/>
        </w:rPr>
      </w:pPr>
    </w:p>
    <w:p w14:paraId="6334B64E" w14:textId="77777777" w:rsidR="00DD722D" w:rsidRPr="00DD722D" w:rsidRDefault="00DD722D" w:rsidP="00DD722D">
      <w:pPr>
        <w:rPr>
          <w:rFonts w:ascii="Times New Roman" w:hAnsi="Times New Roman" w:cs="Times New Roman"/>
          <w:sz w:val="28"/>
          <w:szCs w:val="28"/>
        </w:rPr>
      </w:pPr>
    </w:p>
    <w:p w14:paraId="129750D8" w14:textId="65EB05FC" w:rsidR="00DD722D" w:rsidRPr="002B2F03" w:rsidRDefault="002B2F03" w:rsidP="00DD72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2F03">
        <w:rPr>
          <w:rFonts w:ascii="Times New Roman" w:hAnsi="Times New Roman" w:cs="Times New Roman"/>
          <w:b/>
          <w:bCs/>
          <w:sz w:val="28"/>
          <w:szCs w:val="28"/>
        </w:rPr>
        <w:t xml:space="preserve">CHENNAI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</w:t>
      </w:r>
      <w:r w:rsidRPr="002B2F03">
        <w:rPr>
          <w:rFonts w:ascii="Times New Roman" w:hAnsi="Times New Roman" w:cs="Times New Roman"/>
          <w:b/>
          <w:bCs/>
          <w:sz w:val="28"/>
          <w:szCs w:val="28"/>
        </w:rPr>
        <w:t xml:space="preserve">YUVASHREE RAMALINGAM                                                          </w:t>
      </w:r>
    </w:p>
    <w:p w14:paraId="24824B76" w14:textId="77777777" w:rsidR="00DD722D" w:rsidRPr="002B2F03" w:rsidRDefault="00DD722D" w:rsidP="00DD722D">
      <w:pPr>
        <w:rPr>
          <w:rFonts w:ascii="Times New Roman" w:hAnsi="Times New Roman" w:cs="Times New Roman"/>
          <w:sz w:val="28"/>
          <w:szCs w:val="28"/>
        </w:rPr>
      </w:pPr>
    </w:p>
    <w:sectPr w:rsidR="00DD722D" w:rsidRPr="002B2F03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EEBAD" w14:textId="77777777" w:rsidR="003B550B" w:rsidRDefault="003B550B" w:rsidP="0068194B">
      <w:r>
        <w:separator/>
      </w:r>
    </w:p>
    <w:p w14:paraId="5E543AF7" w14:textId="77777777" w:rsidR="003B550B" w:rsidRDefault="003B550B"/>
    <w:p w14:paraId="6066FDF4" w14:textId="77777777" w:rsidR="003B550B" w:rsidRDefault="003B550B"/>
  </w:endnote>
  <w:endnote w:type="continuationSeparator" w:id="0">
    <w:p w14:paraId="5242DB83" w14:textId="77777777" w:rsidR="003B550B" w:rsidRDefault="003B550B" w:rsidP="0068194B">
      <w:r>
        <w:continuationSeparator/>
      </w:r>
    </w:p>
    <w:p w14:paraId="69EC2061" w14:textId="77777777" w:rsidR="003B550B" w:rsidRDefault="003B550B"/>
    <w:p w14:paraId="22A329BE" w14:textId="77777777" w:rsidR="003B550B" w:rsidRDefault="003B55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05417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BBCF0" w14:textId="77777777" w:rsidR="003B550B" w:rsidRDefault="003B550B" w:rsidP="0068194B">
      <w:r>
        <w:separator/>
      </w:r>
    </w:p>
    <w:p w14:paraId="10DC2CEA" w14:textId="77777777" w:rsidR="003B550B" w:rsidRDefault="003B550B"/>
    <w:p w14:paraId="69B3CBCC" w14:textId="77777777" w:rsidR="003B550B" w:rsidRDefault="003B550B"/>
  </w:footnote>
  <w:footnote w:type="continuationSeparator" w:id="0">
    <w:p w14:paraId="1D1EAFBA" w14:textId="77777777" w:rsidR="003B550B" w:rsidRDefault="003B550B" w:rsidP="0068194B">
      <w:r>
        <w:continuationSeparator/>
      </w:r>
    </w:p>
    <w:p w14:paraId="3D482CA4" w14:textId="77777777" w:rsidR="003B550B" w:rsidRDefault="003B550B"/>
    <w:p w14:paraId="14E560A7" w14:textId="77777777" w:rsidR="003B550B" w:rsidRDefault="003B55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1D774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62FD2D" wp14:editId="2097A20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3F27EE6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B1E4F2A"/>
    <w:multiLevelType w:val="hybridMultilevel"/>
    <w:tmpl w:val="8BB0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0D8139A"/>
    <w:multiLevelType w:val="hybridMultilevel"/>
    <w:tmpl w:val="48CC5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02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2F03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50B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75F3"/>
    <w:rsid w:val="005F4B91"/>
    <w:rsid w:val="005F55D2"/>
    <w:rsid w:val="0062312F"/>
    <w:rsid w:val="00625F2C"/>
    <w:rsid w:val="00642174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165B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E7BA6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0D02"/>
    <w:rsid w:val="00AB32F8"/>
    <w:rsid w:val="00AB610B"/>
    <w:rsid w:val="00AD360E"/>
    <w:rsid w:val="00AD40FB"/>
    <w:rsid w:val="00AD782D"/>
    <w:rsid w:val="00AE7650"/>
    <w:rsid w:val="00B10EBE"/>
    <w:rsid w:val="00B236F1"/>
    <w:rsid w:val="00B33C39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722D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5778B"/>
  <w15:chartTrackingRefBased/>
  <w15:docId w15:val="{044C2734-0E31-4A0B-ACC3-090E5F9E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ravana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1D1C2A20D64C73BCAC537ADF7FF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92FD2-6766-4270-8CDD-DCA02DF1CA63}"/>
      </w:docPartPr>
      <w:docPartBody>
        <w:p w:rsidR="00ED2B9C" w:rsidRDefault="00A46292">
          <w:pPr>
            <w:pStyle w:val="8D1D1C2A20D64C73BCAC537ADF7FFC90"/>
          </w:pPr>
          <w:r w:rsidRPr="00CF1A49">
            <w:t>·</w:t>
          </w:r>
        </w:p>
      </w:docPartBody>
    </w:docPart>
    <w:docPart>
      <w:docPartPr>
        <w:name w:val="84189B6FA1B840AD9037D76454A6C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97681-C438-4C02-B7B9-4E67B7C6F3A9}"/>
      </w:docPartPr>
      <w:docPartBody>
        <w:p w:rsidR="00ED2B9C" w:rsidRDefault="00A46292">
          <w:pPr>
            <w:pStyle w:val="84189B6FA1B840AD9037D76454A6C603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92"/>
    <w:rsid w:val="008456F0"/>
    <w:rsid w:val="00A46292"/>
    <w:rsid w:val="00ED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1C6369320BD4C648D0D56B6B9101392">
    <w:name w:val="41C6369320BD4C648D0D56B6B9101392"/>
  </w:style>
  <w:style w:type="paragraph" w:customStyle="1" w:styleId="CBFFD2CEC02C4C6A84F756C195CEDF8B">
    <w:name w:val="CBFFD2CEC02C4C6A84F756C195CEDF8B"/>
  </w:style>
  <w:style w:type="paragraph" w:customStyle="1" w:styleId="A581DA1FBD0D4216B6755A4A8E6A4175">
    <w:name w:val="A581DA1FBD0D4216B6755A4A8E6A4175"/>
  </w:style>
  <w:style w:type="paragraph" w:customStyle="1" w:styleId="8D1D1C2A20D64C73BCAC537ADF7FFC90">
    <w:name w:val="8D1D1C2A20D64C73BCAC537ADF7FFC90"/>
  </w:style>
  <w:style w:type="paragraph" w:customStyle="1" w:styleId="84189B6FA1B840AD9037D76454A6C603">
    <w:name w:val="84189B6FA1B840AD9037D76454A6C603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1062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ramalingam</dc:creator>
  <cp:keywords/>
  <dc:description/>
  <cp:lastModifiedBy>saravanan ramalingam</cp:lastModifiedBy>
  <cp:revision>3</cp:revision>
  <dcterms:created xsi:type="dcterms:W3CDTF">2021-05-12T11:40:00Z</dcterms:created>
  <dcterms:modified xsi:type="dcterms:W3CDTF">2021-05-22T11:00:00Z</dcterms:modified>
  <cp:category/>
</cp:coreProperties>
</file>